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445"/>
        <w:tblW w:w="5019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96"/>
      </w:tblGrid>
      <w:tr w:rsidR="00692703" w:rsidRPr="00CF1A49" w14:paraId="3D0042DA" w14:textId="77777777" w:rsidTr="00037934">
        <w:trPr>
          <w:trHeight w:hRule="exact" w:val="1580"/>
        </w:trPr>
        <w:tc>
          <w:tcPr>
            <w:tcW w:w="9396" w:type="dxa"/>
            <w:tcMar>
              <w:top w:w="0" w:type="dxa"/>
              <w:bottom w:w="0" w:type="dxa"/>
            </w:tcMar>
          </w:tcPr>
          <w:p w14:paraId="7AAA8EBF" w14:textId="4C850FE5" w:rsidR="00692703" w:rsidRPr="00CF1A49" w:rsidRDefault="00037934" w:rsidP="00037934">
            <w:pPr>
              <w:pStyle w:val="Title"/>
            </w:pPr>
            <w:r w:rsidRPr="00037934">
              <w:rPr>
                <w:b/>
                <w:bCs/>
              </w:rPr>
              <w:t>UTTKARSH</w:t>
            </w:r>
            <w:r w:rsidR="00692703" w:rsidRPr="00CF1A49">
              <w:t xml:space="preserve"> </w:t>
            </w:r>
            <w:r w:rsidRPr="00037934">
              <w:rPr>
                <w:rStyle w:val="IntenseEmphasis"/>
                <w:color w:val="595959" w:themeColor="text1" w:themeTint="A6"/>
              </w:rPr>
              <w:t>BISHT</w:t>
            </w:r>
          </w:p>
          <w:p w14:paraId="7C332986" w14:textId="1B0A4DCA" w:rsidR="00692703" w:rsidRPr="00CF1A49" w:rsidRDefault="00037934" w:rsidP="00037934">
            <w:pPr>
              <w:pStyle w:val="ContactInfo"/>
              <w:contextualSpacing w:val="0"/>
            </w:pPr>
            <w:r>
              <w:t>(+91) 9897394624</w:t>
            </w:r>
          </w:p>
          <w:p w14:paraId="4BA1505B" w14:textId="77777777" w:rsidR="00692703" w:rsidRDefault="00037934" w:rsidP="00037934">
            <w:pPr>
              <w:pStyle w:val="ContactInfoEmphasis"/>
              <w:contextualSpacing w:val="0"/>
            </w:pPr>
            <w:r>
              <w:t>Uttkarshbisht3@gmail.com</w:t>
            </w:r>
            <w:r w:rsidR="00692703" w:rsidRPr="00CF1A49">
              <w:t xml:space="preserve"> </w:t>
            </w:r>
          </w:p>
          <w:p w14:paraId="51CCE87F" w14:textId="406D447C" w:rsidR="00037934" w:rsidRPr="00CF1A49" w:rsidRDefault="00037934" w:rsidP="00037934">
            <w:pPr>
              <w:pStyle w:val="ContactInfoEmphasis"/>
              <w:contextualSpacing w:val="0"/>
            </w:pPr>
            <w:r w:rsidRPr="00037934">
              <w:t>https://www.linkedin.com/in/uttkarsh-bish</w:t>
            </w:r>
            <w:r w:rsidR="0092404E">
              <w:t>t</w:t>
            </w:r>
          </w:p>
        </w:tc>
      </w:tr>
      <w:tr w:rsidR="009571D8" w:rsidRPr="00CF1A49" w14:paraId="10CA67DE" w14:textId="77777777" w:rsidTr="00037934">
        <w:trPr>
          <w:trHeight w:val="463"/>
        </w:trPr>
        <w:tc>
          <w:tcPr>
            <w:tcW w:w="9396" w:type="dxa"/>
            <w:tcMar>
              <w:top w:w="432" w:type="dxa"/>
            </w:tcMar>
          </w:tcPr>
          <w:p w14:paraId="4E11828E" w14:textId="13A5E3E3" w:rsidR="001755A8" w:rsidRPr="00CF1A49" w:rsidRDefault="001755A8" w:rsidP="00037934">
            <w:pPr>
              <w:contextualSpacing w:val="0"/>
            </w:pPr>
          </w:p>
        </w:tc>
      </w:tr>
    </w:tbl>
    <w:p w14:paraId="3FFF60CD" w14:textId="5E2E5877" w:rsidR="004E01EB" w:rsidRPr="00CF1A49" w:rsidRDefault="00037934" w:rsidP="004E01EB">
      <w:pPr>
        <w:pStyle w:val="Heading1"/>
      </w:pPr>
      <w:r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473C0762" w14:textId="77777777" w:rsidTr="00D66A52">
        <w:tc>
          <w:tcPr>
            <w:tcW w:w="9355" w:type="dxa"/>
          </w:tcPr>
          <w:p w14:paraId="4331784E" w14:textId="47A89104" w:rsidR="001D0BF1" w:rsidRPr="00CF1A49" w:rsidRDefault="00037934" w:rsidP="001D0BF1">
            <w:pPr>
              <w:pStyle w:val="Heading3"/>
              <w:contextualSpacing w:val="0"/>
              <w:outlineLvl w:val="2"/>
            </w:pPr>
            <w:r>
              <w:t>September 2021</w:t>
            </w:r>
            <w:r w:rsidR="001D0BF1" w:rsidRPr="00CF1A49">
              <w:t xml:space="preserve"> – </w:t>
            </w:r>
            <w:r>
              <w:t>2025 (expected)</w:t>
            </w:r>
          </w:p>
          <w:p w14:paraId="5BE12E63" w14:textId="2194C7DD" w:rsidR="001D0BF1" w:rsidRPr="00CF1A49" w:rsidRDefault="00F13467" w:rsidP="001D0BF1">
            <w:pPr>
              <w:pStyle w:val="Heading2"/>
              <w:contextualSpacing w:val="0"/>
              <w:outlineLvl w:val="1"/>
            </w:pPr>
            <w:r>
              <w:t>B. TECH</w:t>
            </w:r>
            <w:r w:rsidR="00037934">
              <w:t xml:space="preserve"> </w:t>
            </w:r>
            <w:r w:rsidR="00EF0969">
              <w:t>CSE</w:t>
            </w:r>
            <w:r w:rsidR="001D0BF1" w:rsidRPr="00CF1A49">
              <w:t xml:space="preserve">, </w:t>
            </w:r>
            <w:r w:rsidR="00037934">
              <w:rPr>
                <w:rStyle w:val="SubtleReference"/>
              </w:rPr>
              <w:t>graphic era hill university</w:t>
            </w:r>
          </w:p>
          <w:p w14:paraId="0294B2DF" w14:textId="77777777" w:rsidR="001E3120" w:rsidRDefault="00561945" w:rsidP="00037934">
            <w:pPr>
              <w:pStyle w:val="ListParagraph"/>
              <w:numPr>
                <w:ilvl w:val="0"/>
                <w:numId w:val="14"/>
              </w:numPr>
            </w:pPr>
            <w:r>
              <w:t>In Progress.</w:t>
            </w:r>
          </w:p>
          <w:p w14:paraId="68BD74F0" w14:textId="73B58736" w:rsidR="00561945" w:rsidRPr="00CF1A49" w:rsidRDefault="00561945" w:rsidP="00037934">
            <w:pPr>
              <w:pStyle w:val="ListParagraph"/>
              <w:numPr>
                <w:ilvl w:val="0"/>
                <w:numId w:val="14"/>
              </w:numPr>
            </w:pPr>
            <w:r>
              <w:t>Current GPA- 8</w:t>
            </w:r>
            <w:r w:rsidR="00A26488">
              <w:t>.33</w:t>
            </w:r>
          </w:p>
        </w:tc>
      </w:tr>
      <w:tr w:rsidR="00F61DF9" w:rsidRPr="00CF1A49" w14:paraId="0C2B47D2" w14:textId="77777777" w:rsidTr="00F61DF9">
        <w:tc>
          <w:tcPr>
            <w:tcW w:w="9355" w:type="dxa"/>
            <w:tcMar>
              <w:top w:w="216" w:type="dxa"/>
            </w:tcMar>
          </w:tcPr>
          <w:p w14:paraId="64F41F87" w14:textId="3EDCDEE8" w:rsidR="00F61DF9" w:rsidRPr="00CF1A49" w:rsidRDefault="00EF0969" w:rsidP="00F61DF9">
            <w:pPr>
              <w:pStyle w:val="Heading3"/>
              <w:contextualSpacing w:val="0"/>
              <w:outlineLvl w:val="2"/>
            </w:pPr>
            <w:r>
              <w:t>March</w:t>
            </w:r>
            <w:r w:rsidR="00561945">
              <w:t xml:space="preserve"> 2020</w:t>
            </w:r>
            <w:r w:rsidR="00F61DF9" w:rsidRPr="00CF1A49">
              <w:t xml:space="preserve"> – </w:t>
            </w:r>
            <w:r>
              <w:t>July</w:t>
            </w:r>
            <w:r w:rsidR="00561945">
              <w:t xml:space="preserve"> 2021</w:t>
            </w:r>
          </w:p>
          <w:p w14:paraId="046A7196" w14:textId="6143833F" w:rsidR="00F61DF9" w:rsidRPr="00CF1A49" w:rsidRDefault="00561945" w:rsidP="00F61DF9">
            <w:pPr>
              <w:pStyle w:val="Heading2"/>
              <w:contextualSpacing w:val="0"/>
              <w:outlineLvl w:val="1"/>
            </w:pPr>
            <w:r>
              <w:t>12</w:t>
            </w:r>
            <w:r w:rsidRPr="00561945">
              <w:rPr>
                <w:vertAlign w:val="superscript"/>
              </w:rPr>
              <w:t>th</w:t>
            </w:r>
            <w:r>
              <w:t xml:space="preserve"> grade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Jaswant modern sr. sec. school</w:t>
            </w:r>
          </w:p>
          <w:p w14:paraId="7D288EF9" w14:textId="39D5B79F" w:rsidR="00F61DF9" w:rsidRDefault="00901A23" w:rsidP="00901A23">
            <w:pPr>
              <w:pStyle w:val="ListParagraph"/>
              <w:numPr>
                <w:ilvl w:val="0"/>
                <w:numId w:val="15"/>
              </w:numPr>
            </w:pPr>
            <w:r>
              <w:t>Completed my 12</w:t>
            </w:r>
            <w:r w:rsidRPr="00901A23">
              <w:rPr>
                <w:vertAlign w:val="superscript"/>
              </w:rPr>
              <w:t>th</w:t>
            </w:r>
            <w:r>
              <w:t xml:space="preserve"> in </w:t>
            </w:r>
            <w:r w:rsidR="00EF0969">
              <w:t xml:space="preserve">the </w:t>
            </w:r>
            <w:r>
              <w:t>year 2021</w:t>
            </w:r>
            <w:r w:rsidR="005078A3">
              <w:t>.</w:t>
            </w:r>
          </w:p>
          <w:p w14:paraId="32D07084" w14:textId="01794C7A" w:rsidR="008F5EA3" w:rsidRDefault="008F5EA3" w:rsidP="00901A23">
            <w:pPr>
              <w:pStyle w:val="ListParagraph"/>
              <w:numPr>
                <w:ilvl w:val="0"/>
                <w:numId w:val="15"/>
              </w:numPr>
            </w:pPr>
            <w:r>
              <w:t>I was the House Captain of my school.</w:t>
            </w:r>
          </w:p>
          <w:p w14:paraId="02943E6B" w14:textId="1F22A3FB" w:rsidR="005078A3" w:rsidRDefault="005078A3" w:rsidP="008F5EA3">
            <w:pPr>
              <w:pStyle w:val="ListParagraph"/>
              <w:numPr>
                <w:ilvl w:val="0"/>
                <w:numId w:val="15"/>
              </w:numPr>
            </w:pPr>
            <w:r>
              <w:t>Percentile- 82.6.</w:t>
            </w:r>
          </w:p>
        </w:tc>
      </w:tr>
    </w:tbl>
    <w:p w14:paraId="736EF890" w14:textId="56086D37" w:rsidR="00DA59AA" w:rsidRPr="00CF1A49" w:rsidRDefault="00516F34" w:rsidP="0097790C">
      <w:pPr>
        <w:pStyle w:val="Heading1"/>
      </w:pPr>
      <w:r>
        <w:t>projects</w:t>
      </w:r>
    </w:p>
    <w:tbl>
      <w:tblPr>
        <w:tblStyle w:val="TableGrid"/>
        <w:tblW w:w="5064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457"/>
      </w:tblGrid>
      <w:tr w:rsidR="001D0BF1" w:rsidRPr="00CF1A49" w14:paraId="25CF8EFB" w14:textId="77777777" w:rsidTr="0092404E">
        <w:trPr>
          <w:trHeight w:val="1461"/>
        </w:trPr>
        <w:tc>
          <w:tcPr>
            <w:tcW w:w="9456" w:type="dxa"/>
          </w:tcPr>
          <w:p w14:paraId="2E6B0A80" w14:textId="04A4B133" w:rsidR="001D0BF1" w:rsidRPr="00CF1A49" w:rsidRDefault="00516F34" w:rsidP="00FB0788">
            <w:pPr>
              <w:pStyle w:val="Heading3"/>
              <w:numPr>
                <w:ilvl w:val="0"/>
                <w:numId w:val="16"/>
              </w:numPr>
              <w:contextualSpacing w:val="0"/>
              <w:outlineLvl w:val="2"/>
            </w:pPr>
            <w:r>
              <w:t>march 2022 – Present</w:t>
            </w:r>
            <w:r>
              <w:br/>
            </w:r>
            <w:r w:rsidR="00930E8E" w:rsidRPr="00FB52F9">
              <w:rPr>
                <w:color w:val="156138" w:themeColor="accent1" w:themeShade="BF"/>
              </w:rPr>
              <w:t>villtoci</w:t>
            </w:r>
          </w:p>
          <w:p w14:paraId="5B7EAD69" w14:textId="075EA60B" w:rsidR="007538DC" w:rsidRPr="00CF1A49" w:rsidRDefault="00187480" w:rsidP="00FB0788">
            <w:pPr>
              <w:pStyle w:val="ListParagraph"/>
            </w:pPr>
            <w:r>
              <w:t xml:space="preserve">Villtoci is </w:t>
            </w:r>
            <w:r w:rsidR="00E03218">
              <w:t>an</w:t>
            </w:r>
            <w:r>
              <w:t xml:space="preserve"> </w:t>
            </w:r>
            <w:r w:rsidR="00440682">
              <w:t>online learning platform.</w:t>
            </w:r>
            <w:r w:rsidR="008165F6">
              <w:t xml:space="preserve"> The aim of </w:t>
            </w:r>
            <w:r w:rsidR="00E03218">
              <w:t xml:space="preserve">the </w:t>
            </w:r>
            <w:r w:rsidR="008165F6">
              <w:t xml:space="preserve">website is to provide </w:t>
            </w:r>
            <w:r w:rsidR="00853987">
              <w:t>practice problems to students</w:t>
            </w:r>
            <w:r w:rsidR="00E03218">
              <w:t xml:space="preserve"> </w:t>
            </w:r>
            <w:r w:rsidR="00853987">
              <w:t>to help them improve their coding skills</w:t>
            </w:r>
            <w:r w:rsidR="00175CA6">
              <w:t>.</w:t>
            </w:r>
            <w:r w:rsidR="00203AFC">
              <w:t xml:space="preserve"> </w:t>
            </w:r>
            <w:r w:rsidR="00175CA6">
              <w:t>The website is built</w:t>
            </w:r>
            <w:r w:rsidR="00203AFC">
              <w:t xml:space="preserve"> using </w:t>
            </w:r>
            <w:r w:rsidR="00FB52F9">
              <w:t>WordPress.</w:t>
            </w:r>
            <w:r w:rsidR="00175CA6">
              <w:t xml:space="preserve"> </w:t>
            </w:r>
          </w:p>
        </w:tc>
      </w:tr>
      <w:tr w:rsidR="00A26488" w:rsidRPr="00CF1A49" w14:paraId="001C88FF" w14:textId="77777777" w:rsidTr="0092404E">
        <w:trPr>
          <w:trHeight w:val="2043"/>
        </w:trPr>
        <w:tc>
          <w:tcPr>
            <w:tcW w:w="9456" w:type="dxa"/>
            <w:tcMar>
              <w:top w:w="216" w:type="dxa"/>
            </w:tcMar>
          </w:tcPr>
          <w:p w14:paraId="47DFB8DF" w14:textId="48DFECD5" w:rsidR="00A26488" w:rsidRPr="00CF1A49" w:rsidRDefault="00A26488" w:rsidP="00A26488">
            <w:pPr>
              <w:pStyle w:val="Heading3"/>
              <w:numPr>
                <w:ilvl w:val="0"/>
                <w:numId w:val="16"/>
              </w:numPr>
              <w:contextualSpacing w:val="0"/>
              <w:outlineLvl w:val="2"/>
            </w:pPr>
            <w:r>
              <w:t>OCTOBER 2022</w:t>
            </w:r>
            <w:r>
              <w:br/>
            </w:r>
            <w:r w:rsidRPr="00A26488">
              <w:rPr>
                <w:color w:val="156138" w:themeColor="accent1" w:themeShade="BF"/>
              </w:rPr>
              <w:t>Counting cars</w:t>
            </w:r>
          </w:p>
          <w:p w14:paraId="6CC42278" w14:textId="545B36B8" w:rsidR="00A26488" w:rsidRDefault="00A26488" w:rsidP="00A26488">
            <w:pPr>
              <w:pStyle w:val="ListParagraph"/>
            </w:pPr>
            <w:r>
              <w:t>Counting cars is a project which is used to count the number of cars in different locations to determine the traffic of an area.</w:t>
            </w:r>
            <w:r w:rsidR="0092404E">
              <w:t xml:space="preserve"> This project was made using Python language.</w:t>
            </w:r>
          </w:p>
          <w:p w14:paraId="6BED0D1A" w14:textId="39187AA4" w:rsidR="00A26488" w:rsidRDefault="00A26488" w:rsidP="00A26488"/>
        </w:tc>
      </w:tr>
    </w:tbl>
    <w:sdt>
      <w:sdtPr>
        <w:alias w:val="Skills:"/>
        <w:tag w:val="Skills:"/>
        <w:id w:val="-1392877668"/>
        <w:placeholder>
          <w:docPart w:val="1C1FC6BB19064C4298F6060F720F79E6"/>
        </w:placeholder>
        <w:temporary/>
        <w:showingPlcHdr/>
        <w15:appearance w15:val="hidden"/>
      </w:sdtPr>
      <w:sdtContent>
        <w:p w14:paraId="61C05D80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4C5746F1" w14:textId="77777777" w:rsidTr="00CF1A49">
        <w:tc>
          <w:tcPr>
            <w:tcW w:w="4675" w:type="dxa"/>
          </w:tcPr>
          <w:p w14:paraId="2BCFE08D" w14:textId="10178688" w:rsidR="001E3120" w:rsidRDefault="008D45F1" w:rsidP="006E1507">
            <w:pPr>
              <w:pStyle w:val="ListBullet"/>
              <w:contextualSpacing w:val="0"/>
            </w:pPr>
            <w:r>
              <w:t>Programming Languages – C, C++</w:t>
            </w:r>
            <w:r w:rsidR="00A26488">
              <w:t>, Python</w:t>
            </w:r>
          </w:p>
          <w:p w14:paraId="0FE67449" w14:textId="56772AB5" w:rsidR="008D45F1" w:rsidRPr="006E1507" w:rsidRDefault="00FF625B" w:rsidP="006E1507">
            <w:pPr>
              <w:pStyle w:val="ListBullet"/>
              <w:contextualSpacing w:val="0"/>
            </w:pPr>
            <w:r>
              <w:t>Familiar With – Html, CSS</w:t>
            </w:r>
          </w:p>
          <w:p w14:paraId="60E65C69" w14:textId="4261AF64" w:rsidR="001F4E6D" w:rsidRPr="006E1507" w:rsidRDefault="00FE39EF" w:rsidP="006E1507">
            <w:pPr>
              <w:pStyle w:val="ListBullet"/>
              <w:contextualSpacing w:val="0"/>
            </w:pPr>
            <w:r>
              <w:t xml:space="preserve">Others- </w:t>
            </w:r>
            <w:proofErr w:type="gramStart"/>
            <w:r>
              <w:t>Excel</w:t>
            </w:r>
            <w:r w:rsidR="00A26488">
              <w:t>(</w:t>
            </w:r>
            <w:proofErr w:type="gramEnd"/>
            <w:r w:rsidR="00A26488">
              <w:t>VBA and Macros)</w:t>
            </w:r>
            <w:r>
              <w:t xml:space="preserve">, </w:t>
            </w:r>
            <w:r w:rsidR="00E83AA7">
              <w:t>WordPress, MySQL</w:t>
            </w:r>
            <w:r w:rsidR="00A26488">
              <w:t>, MS-Word</w:t>
            </w:r>
          </w:p>
        </w:tc>
        <w:tc>
          <w:tcPr>
            <w:tcW w:w="4675" w:type="dxa"/>
            <w:tcMar>
              <w:left w:w="360" w:type="dxa"/>
            </w:tcMar>
          </w:tcPr>
          <w:p w14:paraId="3B5F2690" w14:textId="192FE80F" w:rsidR="001E3120" w:rsidRPr="006E1507" w:rsidRDefault="001E3120" w:rsidP="00436966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1D82F7AE" w14:textId="2FCB6E19" w:rsidR="00B614C0" w:rsidRPr="00EF3C40" w:rsidRDefault="00B614C0" w:rsidP="00EF3C40">
      <w:pPr>
        <w:pStyle w:val="Heading1"/>
      </w:pPr>
    </w:p>
    <w:p w14:paraId="597022C0" w14:textId="5C5F7C1E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6CEB5" w14:textId="77777777" w:rsidR="003F51C6" w:rsidRDefault="003F51C6" w:rsidP="0068194B">
      <w:r>
        <w:separator/>
      </w:r>
    </w:p>
    <w:p w14:paraId="1304F9EE" w14:textId="77777777" w:rsidR="003F51C6" w:rsidRDefault="003F51C6"/>
    <w:p w14:paraId="40F4E2D2" w14:textId="77777777" w:rsidR="003F51C6" w:rsidRDefault="003F51C6"/>
  </w:endnote>
  <w:endnote w:type="continuationSeparator" w:id="0">
    <w:p w14:paraId="79290C21" w14:textId="77777777" w:rsidR="003F51C6" w:rsidRDefault="003F51C6" w:rsidP="0068194B">
      <w:r>
        <w:continuationSeparator/>
      </w:r>
    </w:p>
    <w:p w14:paraId="36C34546" w14:textId="77777777" w:rsidR="003F51C6" w:rsidRDefault="003F51C6"/>
    <w:p w14:paraId="7C456EDC" w14:textId="77777777" w:rsidR="003F51C6" w:rsidRDefault="003F51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1DDE60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15C37" w14:textId="77777777" w:rsidR="003F51C6" w:rsidRDefault="003F51C6" w:rsidP="0068194B">
      <w:r>
        <w:separator/>
      </w:r>
    </w:p>
    <w:p w14:paraId="369B8997" w14:textId="77777777" w:rsidR="003F51C6" w:rsidRDefault="003F51C6"/>
    <w:p w14:paraId="07FA3702" w14:textId="77777777" w:rsidR="003F51C6" w:rsidRDefault="003F51C6"/>
  </w:footnote>
  <w:footnote w:type="continuationSeparator" w:id="0">
    <w:p w14:paraId="623CFE50" w14:textId="77777777" w:rsidR="003F51C6" w:rsidRDefault="003F51C6" w:rsidP="0068194B">
      <w:r>
        <w:continuationSeparator/>
      </w:r>
    </w:p>
    <w:p w14:paraId="58F5328E" w14:textId="77777777" w:rsidR="003F51C6" w:rsidRDefault="003F51C6"/>
    <w:p w14:paraId="51A15637" w14:textId="77777777" w:rsidR="003F51C6" w:rsidRDefault="003F51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CB3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3E12801" wp14:editId="6FC85F2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2C56C51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6BE4974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B4A1F16"/>
    <w:multiLevelType w:val="hybridMultilevel"/>
    <w:tmpl w:val="9BCED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E8B28F8"/>
    <w:multiLevelType w:val="hybridMultilevel"/>
    <w:tmpl w:val="DB666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17A72CE"/>
    <w:multiLevelType w:val="hybridMultilevel"/>
    <w:tmpl w:val="2EB40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717130">
    <w:abstractNumId w:val="9"/>
  </w:num>
  <w:num w:numId="2" w16cid:durableId="1052462852">
    <w:abstractNumId w:val="8"/>
  </w:num>
  <w:num w:numId="3" w16cid:durableId="1353260430">
    <w:abstractNumId w:val="7"/>
  </w:num>
  <w:num w:numId="4" w16cid:durableId="2082018439">
    <w:abstractNumId w:val="6"/>
  </w:num>
  <w:num w:numId="5" w16cid:durableId="1371807198">
    <w:abstractNumId w:val="10"/>
  </w:num>
  <w:num w:numId="6" w16cid:durableId="232128981">
    <w:abstractNumId w:val="3"/>
  </w:num>
  <w:num w:numId="7" w16cid:durableId="965966291">
    <w:abstractNumId w:val="12"/>
  </w:num>
  <w:num w:numId="8" w16cid:durableId="570116433">
    <w:abstractNumId w:val="2"/>
  </w:num>
  <w:num w:numId="9" w16cid:durableId="709494517">
    <w:abstractNumId w:val="14"/>
  </w:num>
  <w:num w:numId="10" w16cid:durableId="1195728775">
    <w:abstractNumId w:val="5"/>
  </w:num>
  <w:num w:numId="11" w16cid:durableId="1843743791">
    <w:abstractNumId w:val="4"/>
  </w:num>
  <w:num w:numId="12" w16cid:durableId="976228099">
    <w:abstractNumId w:val="1"/>
  </w:num>
  <w:num w:numId="13" w16cid:durableId="477305301">
    <w:abstractNumId w:val="0"/>
  </w:num>
  <w:num w:numId="14" w16cid:durableId="1122581002">
    <w:abstractNumId w:val="13"/>
  </w:num>
  <w:num w:numId="15" w16cid:durableId="1659647886">
    <w:abstractNumId w:val="15"/>
  </w:num>
  <w:num w:numId="16" w16cid:durableId="5461831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34"/>
    <w:rsid w:val="000001EF"/>
    <w:rsid w:val="00007322"/>
    <w:rsid w:val="00007728"/>
    <w:rsid w:val="00016A19"/>
    <w:rsid w:val="00022EB2"/>
    <w:rsid w:val="00024584"/>
    <w:rsid w:val="00024730"/>
    <w:rsid w:val="00037934"/>
    <w:rsid w:val="00055E95"/>
    <w:rsid w:val="0007021F"/>
    <w:rsid w:val="000A7A03"/>
    <w:rsid w:val="000B2BA5"/>
    <w:rsid w:val="000F2F8C"/>
    <w:rsid w:val="0010006E"/>
    <w:rsid w:val="00101DBE"/>
    <w:rsid w:val="001045A8"/>
    <w:rsid w:val="00114A91"/>
    <w:rsid w:val="001427E1"/>
    <w:rsid w:val="00163668"/>
    <w:rsid w:val="00171566"/>
    <w:rsid w:val="00174676"/>
    <w:rsid w:val="001755A8"/>
    <w:rsid w:val="00175CA6"/>
    <w:rsid w:val="00184014"/>
    <w:rsid w:val="00187480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3AFC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4EAC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3F51C6"/>
    <w:rsid w:val="00405128"/>
    <w:rsid w:val="00406CFF"/>
    <w:rsid w:val="00416B25"/>
    <w:rsid w:val="00420592"/>
    <w:rsid w:val="004319E0"/>
    <w:rsid w:val="00432BC6"/>
    <w:rsid w:val="00436966"/>
    <w:rsid w:val="00437E8C"/>
    <w:rsid w:val="00440225"/>
    <w:rsid w:val="00440682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78A3"/>
    <w:rsid w:val="00510392"/>
    <w:rsid w:val="00513E2A"/>
    <w:rsid w:val="00516F34"/>
    <w:rsid w:val="00561945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68E"/>
    <w:rsid w:val="006B5D48"/>
    <w:rsid w:val="006B7D7B"/>
    <w:rsid w:val="006C1A5E"/>
    <w:rsid w:val="006D65FA"/>
    <w:rsid w:val="006E1507"/>
    <w:rsid w:val="006E6E4C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0371"/>
    <w:rsid w:val="00801140"/>
    <w:rsid w:val="00803404"/>
    <w:rsid w:val="008165F6"/>
    <w:rsid w:val="00834955"/>
    <w:rsid w:val="00853987"/>
    <w:rsid w:val="00855B59"/>
    <w:rsid w:val="00860461"/>
    <w:rsid w:val="0086487C"/>
    <w:rsid w:val="00870B20"/>
    <w:rsid w:val="008829F8"/>
    <w:rsid w:val="00885897"/>
    <w:rsid w:val="008A6538"/>
    <w:rsid w:val="008C7056"/>
    <w:rsid w:val="008D2E8C"/>
    <w:rsid w:val="008D45F1"/>
    <w:rsid w:val="008D591E"/>
    <w:rsid w:val="008D6E9A"/>
    <w:rsid w:val="008F3B14"/>
    <w:rsid w:val="008F5EA3"/>
    <w:rsid w:val="00901899"/>
    <w:rsid w:val="00901A23"/>
    <w:rsid w:val="0090344B"/>
    <w:rsid w:val="00905715"/>
    <w:rsid w:val="0091321E"/>
    <w:rsid w:val="00913946"/>
    <w:rsid w:val="0092404E"/>
    <w:rsid w:val="0092726B"/>
    <w:rsid w:val="00930E8E"/>
    <w:rsid w:val="009361BA"/>
    <w:rsid w:val="00944F78"/>
    <w:rsid w:val="009510E7"/>
    <w:rsid w:val="00952C89"/>
    <w:rsid w:val="009571D8"/>
    <w:rsid w:val="009650EA"/>
    <w:rsid w:val="0097790C"/>
    <w:rsid w:val="0098506E"/>
    <w:rsid w:val="00991B08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6488"/>
    <w:rsid w:val="00A270EA"/>
    <w:rsid w:val="00A34BA2"/>
    <w:rsid w:val="00A36F27"/>
    <w:rsid w:val="00A42E32"/>
    <w:rsid w:val="00A46E63"/>
    <w:rsid w:val="00A51DC5"/>
    <w:rsid w:val="00A53DE1"/>
    <w:rsid w:val="00A615E1"/>
    <w:rsid w:val="00A723D3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14C0"/>
    <w:rsid w:val="00B622DF"/>
    <w:rsid w:val="00B6332A"/>
    <w:rsid w:val="00B81760"/>
    <w:rsid w:val="00B8494C"/>
    <w:rsid w:val="00BA0D22"/>
    <w:rsid w:val="00BA1546"/>
    <w:rsid w:val="00BB4E51"/>
    <w:rsid w:val="00BB4E90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07D"/>
    <w:rsid w:val="00DE6534"/>
    <w:rsid w:val="00DF4D6C"/>
    <w:rsid w:val="00E01923"/>
    <w:rsid w:val="00E03218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3AA7"/>
    <w:rsid w:val="00E85A87"/>
    <w:rsid w:val="00E85B4A"/>
    <w:rsid w:val="00E914D1"/>
    <w:rsid w:val="00E9528E"/>
    <w:rsid w:val="00EA5099"/>
    <w:rsid w:val="00EC1351"/>
    <w:rsid w:val="00EC4CBF"/>
    <w:rsid w:val="00EE2CA8"/>
    <w:rsid w:val="00EF0969"/>
    <w:rsid w:val="00EF17E8"/>
    <w:rsid w:val="00EF3C40"/>
    <w:rsid w:val="00EF51D9"/>
    <w:rsid w:val="00F130DD"/>
    <w:rsid w:val="00F13467"/>
    <w:rsid w:val="00F24884"/>
    <w:rsid w:val="00F476C4"/>
    <w:rsid w:val="00F61DF9"/>
    <w:rsid w:val="00F81960"/>
    <w:rsid w:val="00F82424"/>
    <w:rsid w:val="00F83BFA"/>
    <w:rsid w:val="00F8769D"/>
    <w:rsid w:val="00F9350C"/>
    <w:rsid w:val="00F94EB5"/>
    <w:rsid w:val="00F9624D"/>
    <w:rsid w:val="00FB0788"/>
    <w:rsid w:val="00FB31C1"/>
    <w:rsid w:val="00FB52F9"/>
    <w:rsid w:val="00FB58F2"/>
    <w:rsid w:val="00FC6AEA"/>
    <w:rsid w:val="00FD3D13"/>
    <w:rsid w:val="00FE39EF"/>
    <w:rsid w:val="00FE55A2"/>
    <w:rsid w:val="00FF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735C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tk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1FC6BB19064C4298F6060F720F7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6F791-8AD4-41F3-8DDA-A14C97C2F446}"/>
      </w:docPartPr>
      <w:docPartBody>
        <w:p w:rsidR="009272F2" w:rsidRDefault="00000000">
          <w:pPr>
            <w:pStyle w:val="1C1FC6BB19064C4298F6060F720F79E6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F2"/>
    <w:rsid w:val="009272F2"/>
    <w:rsid w:val="009D7001"/>
    <w:rsid w:val="00BA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1C1FC6BB19064C4298F6060F720F79E6">
    <w:name w:val="1C1FC6BB19064C4298F6060F720F79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2022-03-27T14:22:00Z</dcterms:created>
  <dcterms:modified xsi:type="dcterms:W3CDTF">2022-12-03T16:36:00Z</dcterms:modified>
  <cp:category/>
</cp:coreProperties>
</file>